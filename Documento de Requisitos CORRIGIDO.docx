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DF06" w14:textId="77777777" w:rsidR="00017A38" w:rsidRDefault="00017A38" w:rsidP="00017A38">
      <w:pPr>
        <w:pStyle w:val="Ttulo"/>
        <w:ind w:firstLine="720"/>
        <w:jc w:val="right"/>
      </w:pPr>
      <w:r>
        <w:t>Documento de Requisitos do Sistema</w:t>
      </w:r>
    </w:p>
    <w:p w14:paraId="0EA3BC5A" w14:textId="77777777" w:rsidR="00A92C0D" w:rsidRDefault="00017A38">
      <w:pPr>
        <w:pStyle w:val="Ttulo"/>
        <w:jc w:val="right"/>
      </w:pPr>
      <w:r>
        <w:t>Sistema de Academia</w:t>
      </w:r>
    </w:p>
    <w:p w14:paraId="3A7D9400" w14:textId="77777777" w:rsidR="00A92C0D" w:rsidRDefault="00A92C0D"/>
    <w:p w14:paraId="7EA38C87" w14:textId="77777777" w:rsidR="00A92C0D" w:rsidRDefault="00A92C0D"/>
    <w:p w14:paraId="635310A6" w14:textId="0B758700" w:rsidR="00A92C0D" w:rsidRDefault="00A92C0D">
      <w:pPr>
        <w:pStyle w:val="Ttulo"/>
        <w:jc w:val="right"/>
        <w:rPr>
          <w:sz w:val="28"/>
        </w:rPr>
      </w:pPr>
      <w:r>
        <w:rPr>
          <w:sz w:val="28"/>
        </w:rPr>
        <w:t>Versão 1.</w:t>
      </w:r>
      <w:r w:rsidR="003F4FEA">
        <w:rPr>
          <w:sz w:val="28"/>
        </w:rPr>
        <w:t>1</w:t>
      </w:r>
    </w:p>
    <w:p w14:paraId="04B2A905" w14:textId="77777777" w:rsidR="00A92C0D" w:rsidRDefault="00A92C0D">
      <w:pPr>
        <w:pStyle w:val="Ttulo"/>
        <w:rPr>
          <w:sz w:val="28"/>
        </w:rPr>
      </w:pPr>
    </w:p>
    <w:p w14:paraId="550AC9D4" w14:textId="77777777" w:rsidR="00A92C0D" w:rsidRDefault="00A92C0D">
      <w:pPr>
        <w:jc w:val="right"/>
      </w:pPr>
    </w:p>
    <w:p w14:paraId="19EDBFE1" w14:textId="77777777" w:rsidR="00A92C0D" w:rsidRDefault="00A92C0D" w:rsidP="00017A38">
      <w:pPr>
        <w:pStyle w:val="Corpodetexto"/>
        <w:ind w:left="0"/>
        <w:sectPr w:rsidR="00A92C0D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0E6E9DD" w14:textId="77777777" w:rsidR="00017A38" w:rsidRDefault="00017A38">
      <w:pPr>
        <w:pStyle w:val="Ttulo"/>
      </w:pPr>
    </w:p>
    <w:p w14:paraId="45A695EE" w14:textId="77777777" w:rsidR="00017A38" w:rsidRDefault="00017A38">
      <w:pPr>
        <w:pStyle w:val="Ttulo"/>
      </w:pPr>
    </w:p>
    <w:p w14:paraId="22D2B2B7" w14:textId="77777777" w:rsidR="00A92C0D" w:rsidRDefault="001A7B4D">
      <w:pPr>
        <w:pStyle w:val="Ttulo"/>
      </w:pPr>
      <w:r>
        <w:t>Histórico da Revisão</w:t>
      </w:r>
    </w:p>
    <w:p w14:paraId="081ED580" w14:textId="77777777" w:rsidR="00017A38" w:rsidRPr="00017A38" w:rsidRDefault="00017A38" w:rsidP="00017A3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2C0D" w14:paraId="0537187E" w14:textId="77777777">
        <w:tc>
          <w:tcPr>
            <w:tcW w:w="2304" w:type="dxa"/>
          </w:tcPr>
          <w:p w14:paraId="21F139C3" w14:textId="77777777" w:rsidR="00A92C0D" w:rsidRDefault="00A92C0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1A7B4D">
              <w:rPr>
                <w:b/>
              </w:rPr>
              <w:t>a</w:t>
            </w:r>
          </w:p>
        </w:tc>
        <w:tc>
          <w:tcPr>
            <w:tcW w:w="1152" w:type="dxa"/>
          </w:tcPr>
          <w:p w14:paraId="3E41B266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7965D49C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529A518B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A92C0D">
              <w:rPr>
                <w:b/>
              </w:rPr>
              <w:t>or</w:t>
            </w:r>
          </w:p>
        </w:tc>
      </w:tr>
      <w:tr w:rsidR="00A92C0D" w14:paraId="6B040DC6" w14:textId="77777777">
        <w:tc>
          <w:tcPr>
            <w:tcW w:w="2304" w:type="dxa"/>
          </w:tcPr>
          <w:p w14:paraId="2DB348D4" w14:textId="77777777" w:rsidR="00A92C0D" w:rsidRDefault="00017A38">
            <w:pPr>
              <w:pStyle w:val="Tabletext"/>
            </w:pPr>
            <w:r>
              <w:t>09/12/2019</w:t>
            </w:r>
          </w:p>
        </w:tc>
        <w:tc>
          <w:tcPr>
            <w:tcW w:w="1152" w:type="dxa"/>
          </w:tcPr>
          <w:p w14:paraId="51FDC98D" w14:textId="77777777" w:rsidR="00A92C0D" w:rsidRDefault="00017A3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02A0C94" w14:textId="77777777" w:rsidR="00A92C0D" w:rsidRDefault="00017A38">
            <w:pPr>
              <w:pStyle w:val="Tabletext"/>
            </w:pPr>
            <w:r>
              <w:t>Criação do documento de requisitos, identificação dos requisitos, descrição dos requisitos funcionais</w:t>
            </w:r>
          </w:p>
        </w:tc>
        <w:tc>
          <w:tcPr>
            <w:tcW w:w="2304" w:type="dxa"/>
          </w:tcPr>
          <w:p w14:paraId="383141E3" w14:textId="77777777" w:rsidR="00A92C0D" w:rsidRDefault="00017A38">
            <w:pPr>
              <w:pStyle w:val="Tabletext"/>
            </w:pPr>
            <w:r>
              <w:t>Luccas Henrique</w:t>
            </w:r>
          </w:p>
          <w:p w14:paraId="54B97D2D" w14:textId="77777777" w:rsidR="00017A38" w:rsidRDefault="00017A38">
            <w:pPr>
              <w:pStyle w:val="Tabletext"/>
            </w:pPr>
          </w:p>
        </w:tc>
      </w:tr>
      <w:tr w:rsidR="00017A38" w14:paraId="6944EE21" w14:textId="77777777">
        <w:tc>
          <w:tcPr>
            <w:tcW w:w="2304" w:type="dxa"/>
          </w:tcPr>
          <w:p w14:paraId="15914A63" w14:textId="77777777" w:rsidR="00017A38" w:rsidRDefault="00017A38">
            <w:pPr>
              <w:pStyle w:val="Tabletext"/>
            </w:pPr>
            <w:r>
              <w:t>09/12/2019</w:t>
            </w:r>
          </w:p>
        </w:tc>
        <w:tc>
          <w:tcPr>
            <w:tcW w:w="1152" w:type="dxa"/>
          </w:tcPr>
          <w:p w14:paraId="01DF6959" w14:textId="77777777" w:rsidR="00017A38" w:rsidRDefault="00017A3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2D92357" w14:textId="77777777" w:rsidR="00017A38" w:rsidRDefault="00017A38">
            <w:pPr>
              <w:pStyle w:val="Tabletext"/>
            </w:pPr>
            <w:r>
              <w:t>Descrição dos requisitos funcionais e não funcionais</w:t>
            </w:r>
          </w:p>
        </w:tc>
        <w:tc>
          <w:tcPr>
            <w:tcW w:w="2304" w:type="dxa"/>
          </w:tcPr>
          <w:p w14:paraId="0F2DC0AA" w14:textId="0BC6E730" w:rsidR="00017A38" w:rsidRDefault="00A24AEA">
            <w:pPr>
              <w:pStyle w:val="Tabletext"/>
            </w:pPr>
            <w:r>
              <w:t>André</w:t>
            </w:r>
            <w:r w:rsidR="00017A38">
              <w:t xml:space="preserve"> Crozatti</w:t>
            </w:r>
          </w:p>
        </w:tc>
      </w:tr>
    </w:tbl>
    <w:p w14:paraId="147066EB" w14:textId="77777777" w:rsidR="00A92C0D" w:rsidRDefault="00A92C0D"/>
    <w:p w14:paraId="372913AC" w14:textId="0D970EE8" w:rsidR="00A92C0D" w:rsidRDefault="00A92C0D">
      <w:pPr>
        <w:pStyle w:val="Ttulo"/>
      </w:pPr>
      <w:r>
        <w:br w:type="page"/>
      </w:r>
      <w:r w:rsidR="00A24AEA">
        <w:lastRenderedPageBreak/>
        <w:t>Índice</w:t>
      </w:r>
    </w:p>
    <w:p w14:paraId="0217391D" w14:textId="5534BF4A" w:rsidR="00FE3DDA" w:rsidRPr="00D97008" w:rsidRDefault="00A92C0D" w:rsidP="00A24AEA">
      <w:pPr>
        <w:pStyle w:val="Sumrio1"/>
        <w:tabs>
          <w:tab w:val="left" w:pos="390"/>
        </w:tabs>
        <w:rPr>
          <w:rFonts w:ascii="Cambria" w:eastAsia="MS Mincho" w:hAnsi="Cambria"/>
          <w:noProof/>
          <w:sz w:val="28"/>
          <w:szCs w:val="28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E3DDA" w:rsidRPr="00D97008">
        <w:rPr>
          <w:noProof/>
          <w:sz w:val="28"/>
          <w:szCs w:val="28"/>
        </w:rPr>
        <w:t>1.</w:t>
      </w:r>
      <w:r w:rsidR="00FE3DDA" w:rsidRPr="00D97008">
        <w:rPr>
          <w:rFonts w:ascii="Cambria" w:eastAsia="MS Mincho" w:hAnsi="Cambria"/>
          <w:noProof/>
          <w:sz w:val="28"/>
          <w:szCs w:val="28"/>
          <w:lang w:eastAsia="ja-JP"/>
        </w:rPr>
        <w:tab/>
      </w:r>
      <w:r w:rsidR="00FE3DDA" w:rsidRPr="00D97008">
        <w:rPr>
          <w:noProof/>
          <w:sz w:val="28"/>
          <w:szCs w:val="28"/>
        </w:rPr>
        <w:t>Introdução</w:t>
      </w:r>
      <w:r w:rsidR="00FE3DDA" w:rsidRPr="00D97008">
        <w:rPr>
          <w:noProof/>
          <w:sz w:val="28"/>
          <w:szCs w:val="28"/>
        </w:rPr>
        <w:tab/>
      </w:r>
      <w:r w:rsidR="00CD3562">
        <w:rPr>
          <w:noProof/>
          <w:sz w:val="28"/>
          <w:szCs w:val="28"/>
        </w:rPr>
        <w:t>4</w:t>
      </w:r>
    </w:p>
    <w:p w14:paraId="68F45D1C" w14:textId="5A23E3A7" w:rsidR="00FE3DDA" w:rsidRPr="00D97008" w:rsidRDefault="00FE3DDA">
      <w:pPr>
        <w:pStyle w:val="Sumrio1"/>
        <w:tabs>
          <w:tab w:val="left" w:pos="390"/>
        </w:tabs>
        <w:rPr>
          <w:rFonts w:ascii="Cambria" w:eastAsia="MS Mincho" w:hAnsi="Cambria"/>
          <w:noProof/>
          <w:sz w:val="28"/>
          <w:szCs w:val="28"/>
          <w:lang w:eastAsia="ja-JP"/>
        </w:rPr>
      </w:pPr>
      <w:r w:rsidRPr="00D97008">
        <w:rPr>
          <w:noProof/>
          <w:sz w:val="28"/>
          <w:szCs w:val="28"/>
        </w:rPr>
        <w:t>2.</w:t>
      </w:r>
      <w:r w:rsidRPr="00D97008">
        <w:rPr>
          <w:rFonts w:ascii="Cambria" w:eastAsia="MS Mincho" w:hAnsi="Cambria"/>
          <w:noProof/>
          <w:sz w:val="28"/>
          <w:szCs w:val="28"/>
          <w:lang w:eastAsia="ja-JP"/>
        </w:rPr>
        <w:tab/>
      </w:r>
      <w:r w:rsidRPr="00D97008">
        <w:rPr>
          <w:noProof/>
          <w:sz w:val="28"/>
          <w:szCs w:val="28"/>
        </w:rPr>
        <w:t>Descrição Geral</w:t>
      </w:r>
      <w:r w:rsidRPr="00D97008">
        <w:rPr>
          <w:noProof/>
          <w:sz w:val="28"/>
          <w:szCs w:val="28"/>
        </w:rPr>
        <w:tab/>
      </w:r>
      <w:r w:rsidR="00CD3562">
        <w:rPr>
          <w:noProof/>
          <w:sz w:val="28"/>
          <w:szCs w:val="28"/>
        </w:rPr>
        <w:t>4</w:t>
      </w:r>
    </w:p>
    <w:p w14:paraId="39C55FD4" w14:textId="39E3DC85" w:rsidR="00E05EB5" w:rsidRPr="00E05EB5" w:rsidRDefault="00FE3DDA" w:rsidP="00E05EB5">
      <w:pPr>
        <w:pStyle w:val="Sumrio1"/>
        <w:tabs>
          <w:tab w:val="left" w:pos="390"/>
        </w:tabs>
        <w:rPr>
          <w:rFonts w:ascii="Cambria" w:eastAsia="MS Mincho" w:hAnsi="Cambria"/>
          <w:noProof/>
          <w:sz w:val="28"/>
          <w:szCs w:val="28"/>
          <w:lang w:eastAsia="ja-JP"/>
        </w:rPr>
      </w:pPr>
      <w:r w:rsidRPr="00D97008">
        <w:rPr>
          <w:noProof/>
          <w:sz w:val="28"/>
          <w:szCs w:val="28"/>
        </w:rPr>
        <w:t>3.</w:t>
      </w:r>
      <w:r w:rsidRPr="00D97008">
        <w:rPr>
          <w:rFonts w:ascii="Cambria" w:eastAsia="MS Mincho" w:hAnsi="Cambria"/>
          <w:noProof/>
          <w:sz w:val="28"/>
          <w:szCs w:val="28"/>
          <w:lang w:eastAsia="ja-JP"/>
        </w:rPr>
        <w:tab/>
      </w:r>
      <w:r w:rsidRPr="00D97008">
        <w:rPr>
          <w:noProof/>
          <w:sz w:val="28"/>
          <w:szCs w:val="28"/>
        </w:rPr>
        <w:t xml:space="preserve">Requisitos </w:t>
      </w:r>
      <w:r w:rsidR="00E05EB5">
        <w:rPr>
          <w:noProof/>
          <w:sz w:val="28"/>
          <w:szCs w:val="28"/>
        </w:rPr>
        <w:t>Funcionais</w:t>
      </w:r>
      <w:r w:rsidRPr="00D97008">
        <w:rPr>
          <w:noProof/>
          <w:sz w:val="28"/>
          <w:szCs w:val="28"/>
        </w:rPr>
        <w:tab/>
      </w:r>
      <w:r w:rsidR="00CD3562">
        <w:rPr>
          <w:noProof/>
          <w:sz w:val="28"/>
          <w:szCs w:val="28"/>
        </w:rPr>
        <w:t>4</w:t>
      </w:r>
    </w:p>
    <w:p w14:paraId="14091C01" w14:textId="5E2F5CE1" w:rsidR="00E05EB5" w:rsidRPr="00D97008" w:rsidRDefault="00E05EB5" w:rsidP="00E05EB5">
      <w:pPr>
        <w:pStyle w:val="Sumrio1"/>
        <w:tabs>
          <w:tab w:val="left" w:pos="390"/>
        </w:tabs>
        <w:rPr>
          <w:rFonts w:ascii="Cambria" w:eastAsia="MS Mincho" w:hAnsi="Cambria"/>
          <w:noProof/>
          <w:sz w:val="28"/>
          <w:szCs w:val="28"/>
          <w:lang w:eastAsia="ja-JP"/>
        </w:rPr>
      </w:pPr>
      <w:r>
        <w:rPr>
          <w:noProof/>
          <w:sz w:val="28"/>
          <w:szCs w:val="28"/>
        </w:rPr>
        <w:t>4</w:t>
      </w:r>
      <w:r w:rsidRPr="00D97008">
        <w:rPr>
          <w:noProof/>
          <w:sz w:val="28"/>
          <w:szCs w:val="28"/>
        </w:rPr>
        <w:t>.</w:t>
      </w:r>
      <w:r w:rsidRPr="00D97008">
        <w:rPr>
          <w:rFonts w:ascii="Cambria" w:eastAsia="MS Mincho" w:hAnsi="Cambria"/>
          <w:noProof/>
          <w:sz w:val="28"/>
          <w:szCs w:val="28"/>
          <w:lang w:eastAsia="ja-JP"/>
        </w:rPr>
        <w:tab/>
      </w:r>
      <w:r>
        <w:rPr>
          <w:noProof/>
          <w:sz w:val="28"/>
          <w:szCs w:val="28"/>
        </w:rPr>
        <w:t>Requisitos Não</w:t>
      </w:r>
      <w:r w:rsidR="00CD3562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Funcionais</w:t>
      </w:r>
      <w:r w:rsidRPr="00D97008">
        <w:rPr>
          <w:noProof/>
          <w:sz w:val="28"/>
          <w:szCs w:val="28"/>
        </w:rPr>
        <w:tab/>
      </w:r>
      <w:r w:rsidR="003F4FEA">
        <w:rPr>
          <w:noProof/>
          <w:sz w:val="28"/>
          <w:szCs w:val="28"/>
        </w:rPr>
        <w:t>4</w:t>
      </w:r>
    </w:p>
    <w:p w14:paraId="3C8404A4" w14:textId="7305248E" w:rsidR="00E05EB5" w:rsidRPr="00E05EB5" w:rsidRDefault="00E05EB5" w:rsidP="00E05EB5">
      <w:pPr>
        <w:pStyle w:val="Sumrio1"/>
        <w:tabs>
          <w:tab w:val="left" w:pos="390"/>
        </w:tabs>
        <w:rPr>
          <w:rFonts w:ascii="Cambria" w:eastAsia="MS Mincho" w:hAnsi="Cambria"/>
          <w:noProof/>
          <w:sz w:val="28"/>
          <w:szCs w:val="28"/>
          <w:lang w:eastAsia="ja-JP"/>
        </w:rPr>
      </w:pPr>
      <w:r>
        <w:rPr>
          <w:noProof/>
          <w:sz w:val="28"/>
          <w:szCs w:val="28"/>
        </w:rPr>
        <w:t>5</w:t>
      </w:r>
      <w:r w:rsidRPr="00D97008">
        <w:rPr>
          <w:noProof/>
          <w:sz w:val="28"/>
          <w:szCs w:val="28"/>
        </w:rPr>
        <w:t>.</w:t>
      </w:r>
      <w:r w:rsidRPr="00D97008">
        <w:rPr>
          <w:rFonts w:ascii="Cambria" w:eastAsia="MS Mincho" w:hAnsi="Cambria"/>
          <w:noProof/>
          <w:sz w:val="28"/>
          <w:szCs w:val="28"/>
          <w:lang w:eastAsia="ja-JP"/>
        </w:rPr>
        <w:tab/>
      </w:r>
      <w:r w:rsidRPr="00D97008">
        <w:rPr>
          <w:noProof/>
          <w:sz w:val="28"/>
          <w:szCs w:val="28"/>
        </w:rPr>
        <w:t>Requisitos</w:t>
      </w:r>
      <w:r w:rsidR="00CD3562">
        <w:rPr>
          <w:noProof/>
          <w:sz w:val="28"/>
          <w:szCs w:val="28"/>
        </w:rPr>
        <w:t xml:space="preserve"> de</w:t>
      </w:r>
      <w:r w:rsidRPr="00D97008">
        <w:rPr>
          <w:noProof/>
          <w:sz w:val="28"/>
          <w:szCs w:val="28"/>
        </w:rPr>
        <w:t xml:space="preserve"> </w:t>
      </w:r>
      <w:r w:rsidR="00CD3562">
        <w:rPr>
          <w:noProof/>
          <w:sz w:val="28"/>
          <w:szCs w:val="28"/>
        </w:rPr>
        <w:t>Dominio</w:t>
      </w:r>
      <w:r w:rsidRPr="00D97008">
        <w:rPr>
          <w:noProof/>
          <w:sz w:val="28"/>
          <w:szCs w:val="28"/>
        </w:rPr>
        <w:tab/>
      </w:r>
      <w:r w:rsidR="003F4FEA">
        <w:rPr>
          <w:noProof/>
          <w:sz w:val="28"/>
          <w:szCs w:val="28"/>
        </w:rPr>
        <w:t>4</w:t>
      </w:r>
    </w:p>
    <w:p w14:paraId="25C7A755" w14:textId="77777777" w:rsidR="00A82747" w:rsidRPr="00A82747" w:rsidRDefault="00A82747" w:rsidP="00A82747">
      <w:pPr>
        <w:rPr>
          <w:rFonts w:eastAsia="MS Mincho"/>
        </w:rPr>
      </w:pPr>
    </w:p>
    <w:p w14:paraId="11D0992A" w14:textId="77777777" w:rsidR="00A24AEA" w:rsidRDefault="00A92C0D">
      <w:pPr>
        <w:pStyle w:val="Ttulo"/>
      </w:pPr>
      <w:r>
        <w:fldChar w:fldCharType="end"/>
      </w:r>
      <w:r>
        <w:br w:type="page"/>
      </w:r>
    </w:p>
    <w:p w14:paraId="776B3C05" w14:textId="29FAB3CD" w:rsidR="00A92C0D" w:rsidRDefault="00FD3C06">
      <w:pPr>
        <w:pStyle w:val="Ttulo"/>
      </w:pPr>
      <w:r>
        <w:lastRenderedPageBreak/>
        <w:t>Especificação de Requisitos de Software</w:t>
      </w:r>
    </w:p>
    <w:p w14:paraId="67EA8B58" w14:textId="77777777" w:rsidR="00A92C0D" w:rsidRDefault="00A92C0D">
      <w:pPr>
        <w:pStyle w:val="Ttulo1"/>
      </w:pPr>
      <w:bookmarkStart w:id="0" w:name="_Toc274957438"/>
      <w:r>
        <w:t>Introdução</w:t>
      </w:r>
      <w:bookmarkEnd w:id="0"/>
    </w:p>
    <w:p w14:paraId="27DFF5B9" w14:textId="3981C4E3" w:rsidR="00A24AEA" w:rsidRDefault="00017A38" w:rsidP="00A24AEA">
      <w:pPr>
        <w:ind w:left="720"/>
        <w:rPr>
          <w:sz w:val="28"/>
          <w:szCs w:val="28"/>
        </w:rPr>
      </w:pPr>
      <w:r w:rsidRPr="00A24AEA">
        <w:rPr>
          <w:sz w:val="28"/>
          <w:szCs w:val="28"/>
        </w:rPr>
        <w:t xml:space="preserve">Este documento especifica o </w:t>
      </w:r>
      <w:r w:rsidR="00A24AEA" w:rsidRPr="00A24AEA">
        <w:rPr>
          <w:sz w:val="28"/>
          <w:szCs w:val="28"/>
        </w:rPr>
        <w:t>Sistema de Academia,</w:t>
      </w:r>
      <w:r w:rsidRPr="00A24AEA">
        <w:rPr>
          <w:sz w:val="28"/>
          <w:szCs w:val="28"/>
        </w:rPr>
        <w:t xml:space="preserve"> fornecendo aos desenvolvedores as informações necessárias para o projeto e implementação, assim como para a realização dos testes e homologação do sistema</w:t>
      </w:r>
    </w:p>
    <w:p w14:paraId="426B1E38" w14:textId="7BA3D155" w:rsidR="00A24AEA" w:rsidRDefault="00A24AEA" w:rsidP="00A24AE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6A2945A" w14:textId="60B5313E" w:rsidR="00A24AEA" w:rsidRDefault="00A24AEA" w:rsidP="00A24AEA">
      <w:pPr>
        <w:pStyle w:val="Ttulo2"/>
      </w:pPr>
      <w:r>
        <w:t>Finalidade</w:t>
      </w:r>
    </w:p>
    <w:p w14:paraId="30BD1401" w14:textId="625D8051" w:rsidR="00A24AEA" w:rsidRDefault="00A24AEA" w:rsidP="00A24AEA">
      <w:pPr>
        <w:ind w:left="720"/>
        <w:rPr>
          <w:sz w:val="28"/>
          <w:szCs w:val="28"/>
        </w:rPr>
      </w:pPr>
      <w:r>
        <w:rPr>
          <w:sz w:val="28"/>
          <w:szCs w:val="28"/>
        </w:rPr>
        <w:t>Este Documento especifica alguns requisitos do sistema, Sistema de Academia, fornece aos interessados informações necessárias para o projeto e implementação.</w:t>
      </w:r>
    </w:p>
    <w:p w14:paraId="15DFC2B8" w14:textId="77777777" w:rsidR="00A24AEA" w:rsidRPr="00A24AEA" w:rsidRDefault="00A24AEA" w:rsidP="00A24AEA">
      <w:pPr>
        <w:rPr>
          <w:sz w:val="28"/>
          <w:szCs w:val="28"/>
        </w:rPr>
      </w:pPr>
    </w:p>
    <w:p w14:paraId="4A046FA6" w14:textId="7450D708" w:rsidR="00A92C0D" w:rsidRDefault="00A92C0D">
      <w:pPr>
        <w:pStyle w:val="Ttulo1"/>
      </w:pPr>
      <w:bookmarkStart w:id="1" w:name="_Toc274957444"/>
      <w:r>
        <w:t>Descrição Geral</w:t>
      </w:r>
      <w:bookmarkEnd w:id="1"/>
    </w:p>
    <w:p w14:paraId="5C564B69" w14:textId="59C146A9" w:rsidR="00A24AEA" w:rsidRPr="00E05EB5" w:rsidRDefault="00A24AEA" w:rsidP="00A24AEA">
      <w:pPr>
        <w:ind w:left="720"/>
        <w:rPr>
          <w:sz w:val="28"/>
          <w:szCs w:val="28"/>
        </w:rPr>
      </w:pPr>
      <w:r w:rsidRPr="00E05EB5">
        <w:rPr>
          <w:sz w:val="28"/>
          <w:szCs w:val="28"/>
        </w:rPr>
        <w:t xml:space="preserve">O Sistema de Academia visa facilitar a </w:t>
      </w:r>
      <w:r w:rsidR="00E05EB5" w:rsidRPr="00E05EB5">
        <w:rPr>
          <w:sz w:val="28"/>
          <w:szCs w:val="28"/>
        </w:rPr>
        <w:t>gerência</w:t>
      </w:r>
      <w:r w:rsidRPr="00E05EB5">
        <w:rPr>
          <w:sz w:val="28"/>
          <w:szCs w:val="28"/>
        </w:rPr>
        <w:t xml:space="preserve"> de uma Academia</w:t>
      </w:r>
      <w:r w:rsidR="00E05EB5" w:rsidRPr="00E05EB5">
        <w:rPr>
          <w:sz w:val="28"/>
          <w:szCs w:val="28"/>
        </w:rPr>
        <w:t>, permitindo melhor uso de seus recursos, o sistema conta com funções de cadastro de clientes, produtos, equipamentos, professores. Tem o uso restringido a uso local.</w:t>
      </w:r>
    </w:p>
    <w:p w14:paraId="092AB16B" w14:textId="3533996F" w:rsidR="00A92C0D" w:rsidRDefault="00A92C0D">
      <w:pPr>
        <w:pStyle w:val="Ttulo1"/>
      </w:pPr>
      <w:bookmarkStart w:id="2" w:name="_Toc274957445"/>
      <w:r>
        <w:t xml:space="preserve">Requisitos </w:t>
      </w:r>
      <w:bookmarkEnd w:id="2"/>
      <w:r w:rsidR="00E05EB5">
        <w:t>Funcionais</w:t>
      </w:r>
      <w:r>
        <w:t xml:space="preserve"> </w:t>
      </w:r>
    </w:p>
    <w:p w14:paraId="77263BB6" w14:textId="315D1C09" w:rsidR="00CD3562" w:rsidRPr="003F4FEA" w:rsidRDefault="00CD3562" w:rsidP="00E05EB5">
      <w:pPr>
        <w:ind w:left="720"/>
        <w:rPr>
          <w:sz w:val="28"/>
          <w:szCs w:val="28"/>
        </w:rPr>
      </w:pPr>
      <w:r w:rsidRPr="003F4FEA">
        <w:rPr>
          <w:sz w:val="28"/>
          <w:szCs w:val="28"/>
        </w:rPr>
        <w:t xml:space="preserve">RF001 – </w:t>
      </w:r>
      <w:r w:rsidR="007656BC" w:rsidRPr="003F4FEA">
        <w:rPr>
          <w:sz w:val="28"/>
          <w:szCs w:val="28"/>
        </w:rPr>
        <w:t>Usuário</w:t>
      </w:r>
      <w:r w:rsidRPr="003F4FEA">
        <w:rPr>
          <w:sz w:val="28"/>
          <w:szCs w:val="28"/>
        </w:rPr>
        <w:t xml:space="preserve"> Pode pesquisar todos os Dados presentes no BD</w:t>
      </w:r>
      <w:r w:rsidR="007656BC" w:rsidRPr="003F4FEA">
        <w:rPr>
          <w:sz w:val="28"/>
          <w:szCs w:val="28"/>
        </w:rPr>
        <w:t>.</w:t>
      </w:r>
    </w:p>
    <w:p w14:paraId="28158AF6" w14:textId="09A1E47E" w:rsidR="00CD3562" w:rsidRPr="003F4FEA" w:rsidRDefault="00CD3562" w:rsidP="00E05EB5">
      <w:pPr>
        <w:ind w:left="720"/>
        <w:rPr>
          <w:sz w:val="28"/>
          <w:szCs w:val="28"/>
        </w:rPr>
      </w:pPr>
      <w:r w:rsidRPr="003F4FEA">
        <w:rPr>
          <w:sz w:val="28"/>
          <w:szCs w:val="28"/>
        </w:rPr>
        <w:t>RF002 – Permite uma organização por grupos.</w:t>
      </w:r>
    </w:p>
    <w:p w14:paraId="125D954B" w14:textId="22C77876" w:rsidR="00CD3562" w:rsidRPr="003F4FEA" w:rsidRDefault="00CD3562" w:rsidP="00E05EB5">
      <w:pPr>
        <w:ind w:left="720"/>
        <w:rPr>
          <w:sz w:val="28"/>
          <w:szCs w:val="28"/>
        </w:rPr>
      </w:pPr>
      <w:r w:rsidRPr="003F4FEA">
        <w:rPr>
          <w:sz w:val="28"/>
          <w:szCs w:val="28"/>
        </w:rPr>
        <w:t>RF003 – Facilita a criação de novas áreas de uso.</w:t>
      </w:r>
    </w:p>
    <w:p w14:paraId="55843F3E" w14:textId="77777777" w:rsidR="00CD3562" w:rsidRPr="003F4FEA" w:rsidRDefault="00CD3562" w:rsidP="00E05EB5">
      <w:pPr>
        <w:ind w:left="720"/>
        <w:rPr>
          <w:sz w:val="28"/>
          <w:szCs w:val="28"/>
        </w:rPr>
      </w:pPr>
      <w:r w:rsidRPr="003F4FEA">
        <w:rPr>
          <w:sz w:val="28"/>
          <w:szCs w:val="28"/>
        </w:rPr>
        <w:t>RF004 – Fornece visualizadores para documentos armazenados.</w:t>
      </w:r>
    </w:p>
    <w:p w14:paraId="7F1A47B3" w14:textId="2CED685B" w:rsidR="00A92C0D" w:rsidRPr="003F4FEA" w:rsidRDefault="00CD3562" w:rsidP="007656BC">
      <w:pPr>
        <w:ind w:left="720"/>
        <w:rPr>
          <w:sz w:val="28"/>
          <w:szCs w:val="28"/>
        </w:rPr>
      </w:pPr>
      <w:r w:rsidRPr="003F4FEA">
        <w:rPr>
          <w:sz w:val="28"/>
          <w:szCs w:val="28"/>
        </w:rPr>
        <w:t xml:space="preserve">RF005 </w:t>
      </w:r>
      <w:r w:rsidR="007656BC" w:rsidRPr="003F4FEA">
        <w:rPr>
          <w:sz w:val="28"/>
          <w:szCs w:val="28"/>
        </w:rPr>
        <w:t>–</w:t>
      </w:r>
      <w:r w:rsidRPr="003F4FEA">
        <w:rPr>
          <w:sz w:val="28"/>
          <w:szCs w:val="28"/>
        </w:rPr>
        <w:t xml:space="preserve"> </w:t>
      </w:r>
      <w:r w:rsidR="007656BC" w:rsidRPr="003F4FEA">
        <w:rPr>
          <w:sz w:val="28"/>
          <w:szCs w:val="28"/>
        </w:rPr>
        <w:t>Usuário Consegue controlar grandes quantidades de dados em poucas telas.</w:t>
      </w:r>
    </w:p>
    <w:p w14:paraId="7631EF5A" w14:textId="2AC92BE0" w:rsidR="00E05EB5" w:rsidRDefault="00E05EB5" w:rsidP="00E05EB5">
      <w:pPr>
        <w:pStyle w:val="Ttulo1"/>
      </w:pPr>
      <w:r>
        <w:t>Requisitos Não Funcionais</w:t>
      </w:r>
    </w:p>
    <w:p w14:paraId="02A4E86D" w14:textId="78EBF4A2" w:rsidR="007656BC" w:rsidRDefault="007656BC" w:rsidP="007656BC">
      <w:pPr>
        <w:ind w:left="720"/>
        <w:rPr>
          <w:sz w:val="28"/>
          <w:szCs w:val="28"/>
        </w:rPr>
      </w:pPr>
      <w:r w:rsidRPr="003F4FEA">
        <w:rPr>
          <w:sz w:val="28"/>
          <w:szCs w:val="28"/>
        </w:rPr>
        <w:t xml:space="preserve">RNF001 – </w:t>
      </w:r>
      <w:r w:rsidR="00CC11D2">
        <w:rPr>
          <w:sz w:val="28"/>
          <w:szCs w:val="28"/>
        </w:rPr>
        <w:t>Utilização via Mobile</w:t>
      </w:r>
    </w:p>
    <w:p w14:paraId="0F14DCBF" w14:textId="0E9DD8FA" w:rsidR="00CC11D2" w:rsidRDefault="00CC11D2" w:rsidP="007656BC">
      <w:pPr>
        <w:ind w:left="720"/>
        <w:rPr>
          <w:sz w:val="28"/>
          <w:szCs w:val="28"/>
        </w:rPr>
      </w:pPr>
      <w:r>
        <w:rPr>
          <w:sz w:val="28"/>
          <w:szCs w:val="28"/>
        </w:rPr>
        <w:t>RNF002 – Integração com WEB</w:t>
      </w:r>
    </w:p>
    <w:p w14:paraId="58999B40" w14:textId="480BC0B1" w:rsidR="00CC11D2" w:rsidRDefault="00CC11D2" w:rsidP="007656BC">
      <w:pPr>
        <w:ind w:left="720"/>
        <w:rPr>
          <w:sz w:val="28"/>
          <w:szCs w:val="28"/>
        </w:rPr>
      </w:pPr>
      <w:r>
        <w:rPr>
          <w:sz w:val="28"/>
          <w:szCs w:val="28"/>
        </w:rPr>
        <w:t>RNF003 – Necessidade de uma máquina potente</w:t>
      </w:r>
    </w:p>
    <w:p w14:paraId="43EAB6BA" w14:textId="05EC2371" w:rsidR="00CC11D2" w:rsidRDefault="00CC11D2" w:rsidP="00CC11D2">
      <w:pPr>
        <w:ind w:left="1440"/>
        <w:rPr>
          <w:sz w:val="28"/>
          <w:szCs w:val="28"/>
        </w:rPr>
      </w:pPr>
      <w:r>
        <w:rPr>
          <w:sz w:val="28"/>
          <w:szCs w:val="28"/>
        </w:rPr>
        <w:t>Requisitos Mínimos Processador I3 ou semelhante, 20GB de RAM, 1GB de memória, sem necessidade de placa de vídeo.</w:t>
      </w:r>
      <w:bookmarkStart w:id="3" w:name="_GoBack"/>
      <w:bookmarkEnd w:id="3"/>
    </w:p>
    <w:p w14:paraId="16C43639" w14:textId="5EB205C5" w:rsidR="00CC11D2" w:rsidRPr="003F4FEA" w:rsidRDefault="00CC11D2" w:rsidP="00CC11D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RNF004- Sem necessidade de conexão com internet </w:t>
      </w:r>
    </w:p>
    <w:p w14:paraId="613ED5B5" w14:textId="192F898F" w:rsidR="007656BC" w:rsidRDefault="007656BC" w:rsidP="007656BC">
      <w:pPr>
        <w:pStyle w:val="Ttulo1"/>
      </w:pPr>
      <w:r>
        <w:t>Requisitos de Domínio</w:t>
      </w:r>
    </w:p>
    <w:p w14:paraId="62007B08" w14:textId="77777777" w:rsidR="007656BC" w:rsidRPr="007656BC" w:rsidRDefault="007656BC" w:rsidP="007656BC"/>
    <w:p w14:paraId="1ABC8940" w14:textId="1E5AE375" w:rsidR="007656BC" w:rsidRPr="007656BC" w:rsidRDefault="007656BC" w:rsidP="007656BC">
      <w:pPr>
        <w:pStyle w:val="Ttulo1"/>
        <w:numPr>
          <w:ilvl w:val="0"/>
          <w:numId w:val="0"/>
        </w:numPr>
      </w:pPr>
    </w:p>
    <w:sectPr w:rsidR="007656BC" w:rsidRPr="007656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F488E" w14:textId="77777777" w:rsidR="009B2444" w:rsidRDefault="009B2444">
      <w:pPr>
        <w:spacing w:line="240" w:lineRule="auto"/>
      </w:pPr>
      <w:r>
        <w:separator/>
      </w:r>
    </w:p>
  </w:endnote>
  <w:endnote w:type="continuationSeparator" w:id="0">
    <w:p w14:paraId="3591B595" w14:textId="77777777" w:rsidR="009B2444" w:rsidRDefault="009B2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B643D" w14:textId="77777777" w:rsidR="00DE4ECF" w:rsidRDefault="00DE4E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915EA9" w14:textId="77777777" w:rsidR="00DE4ECF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 w14:paraId="209347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2BF86C" w14:textId="77777777" w:rsidR="00DE4ECF" w:rsidRDefault="00DE4EC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E63814" w14:textId="77777777" w:rsidR="00DE4ECF" w:rsidRDefault="00017A38" w:rsidP="00017A38">
          <w: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022005" w14:textId="77777777" w:rsidR="00DE4ECF" w:rsidRDefault="00DE4EC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105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4D3CBB00" w14:textId="77777777" w:rsidR="00DE4ECF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A0AC" w14:textId="77777777" w:rsidR="00DE4ECF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BA4F9" w14:textId="77777777" w:rsidR="009B2444" w:rsidRDefault="009B2444">
      <w:pPr>
        <w:spacing w:line="240" w:lineRule="auto"/>
      </w:pPr>
      <w:r>
        <w:separator/>
      </w:r>
    </w:p>
  </w:footnote>
  <w:footnote w:type="continuationSeparator" w:id="0">
    <w:p w14:paraId="6FD28B3F" w14:textId="77777777" w:rsidR="009B2444" w:rsidRDefault="009B24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 w14:paraId="042A2DCE" w14:textId="77777777">
      <w:tc>
        <w:tcPr>
          <w:tcW w:w="6379" w:type="dxa"/>
        </w:tcPr>
        <w:p w14:paraId="38F3D666" w14:textId="77777777" w:rsidR="00DE4ECF" w:rsidRDefault="00017A38" w:rsidP="00A92C0D">
          <w:r>
            <w:t>Sistema de Academia</w:t>
          </w:r>
        </w:p>
      </w:tc>
      <w:tc>
        <w:tcPr>
          <w:tcW w:w="3179" w:type="dxa"/>
        </w:tcPr>
        <w:p w14:paraId="7D74C804" w14:textId="1A1B43F6" w:rsidR="00DE4ECF" w:rsidRDefault="00DE4ECF" w:rsidP="001A7B4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3F4FEA">
            <w:t>1</w:t>
          </w:r>
        </w:p>
      </w:tc>
    </w:tr>
    <w:tr w:rsidR="00DE4ECF" w14:paraId="5E5191EE" w14:textId="77777777">
      <w:tc>
        <w:tcPr>
          <w:tcW w:w="6379" w:type="dxa"/>
        </w:tcPr>
        <w:p w14:paraId="612BDE1F" w14:textId="77777777" w:rsidR="00DE4ECF" w:rsidRDefault="00017A38" w:rsidP="00A92C0D">
          <w:r>
            <w:t>Documento de Requisitos</w:t>
          </w:r>
        </w:p>
      </w:tc>
      <w:tc>
        <w:tcPr>
          <w:tcW w:w="3179" w:type="dxa"/>
        </w:tcPr>
        <w:p w14:paraId="6AF5447E" w14:textId="77777777" w:rsidR="00DE4ECF" w:rsidRDefault="00DE4ECF">
          <w:r>
            <w:t xml:space="preserve">  Data:  </w:t>
          </w:r>
          <w:r w:rsidR="00017A38">
            <w:t>19</w:t>
          </w:r>
          <w:r>
            <w:t>/</w:t>
          </w:r>
          <w:r w:rsidR="00017A38">
            <w:t>12</w:t>
          </w:r>
          <w:r>
            <w:t>/</w:t>
          </w:r>
          <w:r w:rsidR="00017A38">
            <w:t>2019</w:t>
          </w:r>
        </w:p>
      </w:tc>
    </w:tr>
  </w:tbl>
  <w:p w14:paraId="7A58308C" w14:textId="77777777" w:rsidR="00DE4ECF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729C" w14:textId="77777777" w:rsidR="00DE4ECF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3FF25639"/>
    <w:multiLevelType w:val="multilevel"/>
    <w:tmpl w:val="39A4C4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47"/>
    <w:rsid w:val="00017A38"/>
    <w:rsid w:val="00112B69"/>
    <w:rsid w:val="001A7B4D"/>
    <w:rsid w:val="002417E7"/>
    <w:rsid w:val="002F668C"/>
    <w:rsid w:val="003F4FEA"/>
    <w:rsid w:val="00401052"/>
    <w:rsid w:val="00565571"/>
    <w:rsid w:val="005B4D25"/>
    <w:rsid w:val="007656BC"/>
    <w:rsid w:val="008B5B74"/>
    <w:rsid w:val="008E5B92"/>
    <w:rsid w:val="008E70AA"/>
    <w:rsid w:val="009B2444"/>
    <w:rsid w:val="00A24AEA"/>
    <w:rsid w:val="00A82747"/>
    <w:rsid w:val="00A92C0D"/>
    <w:rsid w:val="00B1046D"/>
    <w:rsid w:val="00B362C7"/>
    <w:rsid w:val="00CC11D2"/>
    <w:rsid w:val="00CD3562"/>
    <w:rsid w:val="00D97008"/>
    <w:rsid w:val="00DE4ECF"/>
    <w:rsid w:val="00E05EB5"/>
    <w:rsid w:val="00FD3C06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2C06A8"/>
  <w14:defaultImageDpi w14:val="330"/>
  <w15:chartTrackingRefBased/>
  <w15:docId w15:val="{75DB2877-90A8-4C71-96DE-88A600A8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E4ECF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paragraph" w:customStyle="1" w:styleId="Verso">
    <w:name w:val="Versão"/>
    <w:rsid w:val="00017A38"/>
    <w:pPr>
      <w:jc w:val="center"/>
    </w:pPr>
    <w:rPr>
      <w:rFonts w:ascii="Arial" w:hAnsi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buranix\Desktop\Software%20Requirements%20Specific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A0FC-08E9-4D0E-AFB3-A18BDEA8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</Template>
  <TotalTime>4</TotalTime>
  <Pages>4</Pages>
  <Words>281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Prokillx</dc:creator>
  <cp:keywords/>
  <dc:description/>
  <cp:lastModifiedBy>Prokillx</cp:lastModifiedBy>
  <cp:revision>2</cp:revision>
  <cp:lastPrinted>1900-01-01T03:00:00Z</cp:lastPrinted>
  <dcterms:created xsi:type="dcterms:W3CDTF">2019-12-11T04:58:00Z</dcterms:created>
  <dcterms:modified xsi:type="dcterms:W3CDTF">2019-12-11T04:58:00Z</dcterms:modified>
  <cp:category/>
</cp:coreProperties>
</file>